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0D525" w14:textId="77777777" w:rsidR="00DB01B8" w:rsidRDefault="00DB01B8" w:rsidP="003A63C3">
      <w:pPr>
        <w:jc w:val="center"/>
        <w:rPr>
          <w:i/>
          <w:sz w:val="28"/>
          <w:szCs w:val="28"/>
        </w:rPr>
      </w:pPr>
    </w:p>
    <w:p w14:paraId="48E71002" w14:textId="38ECA774" w:rsidR="009A159C" w:rsidRDefault="00324575" w:rsidP="003A63C3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Term Project</w:t>
      </w:r>
    </w:p>
    <w:p w14:paraId="635E0626" w14:textId="77777777" w:rsidR="009A159C" w:rsidRDefault="009A159C" w:rsidP="003B6A75">
      <w:pPr>
        <w:jc w:val="center"/>
        <w:rPr>
          <w:i/>
          <w:sz w:val="28"/>
          <w:szCs w:val="28"/>
        </w:rPr>
      </w:pPr>
    </w:p>
    <w:p w14:paraId="291ECF73" w14:textId="77777777" w:rsidR="00061926" w:rsidRDefault="00F044C8" w:rsidP="000E5198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Instructor: Faisal Khan</w:t>
      </w:r>
    </w:p>
    <w:p w14:paraId="1E093AFB" w14:textId="77777777" w:rsidR="00061926" w:rsidRDefault="00061926" w:rsidP="000E5198">
      <w:pPr>
        <w:jc w:val="center"/>
        <w:rPr>
          <w:i/>
          <w:sz w:val="28"/>
          <w:szCs w:val="28"/>
        </w:rPr>
      </w:pPr>
    </w:p>
    <w:p w14:paraId="63287E9B" w14:textId="77777777" w:rsidR="00061926" w:rsidRDefault="00061926" w:rsidP="000E5198">
      <w:pPr>
        <w:jc w:val="center"/>
        <w:rPr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63C3" w14:paraId="7DF8A64D" w14:textId="77777777" w:rsidTr="001454BE">
        <w:tc>
          <w:tcPr>
            <w:tcW w:w="3116" w:type="dxa"/>
          </w:tcPr>
          <w:p w14:paraId="238DEED4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14:paraId="171011C9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Student ID</w:t>
            </w:r>
          </w:p>
        </w:tc>
        <w:tc>
          <w:tcPr>
            <w:tcW w:w="3117" w:type="dxa"/>
          </w:tcPr>
          <w:p w14:paraId="5E870C88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Group#</w:t>
            </w:r>
          </w:p>
        </w:tc>
      </w:tr>
      <w:tr w:rsidR="003A63C3" w14:paraId="0F11A558" w14:textId="77777777" w:rsidTr="001454BE">
        <w:trPr>
          <w:trHeight w:val="377"/>
        </w:trPr>
        <w:tc>
          <w:tcPr>
            <w:tcW w:w="3116" w:type="dxa"/>
          </w:tcPr>
          <w:p w14:paraId="5BCBA32C" w14:textId="2D4E01CA" w:rsidR="00405A52" w:rsidRDefault="00405A52" w:rsidP="00405A52"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Poliana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de Barros Pedro </w:t>
            </w:r>
          </w:p>
          <w:p w14:paraId="4710E390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117" w:type="dxa"/>
          </w:tcPr>
          <w:p w14:paraId="6DF6F46F" w14:textId="24A75DF4" w:rsidR="003A63C3" w:rsidRDefault="00405A52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C0766569</w:t>
            </w:r>
          </w:p>
        </w:tc>
        <w:tc>
          <w:tcPr>
            <w:tcW w:w="3117" w:type="dxa"/>
          </w:tcPr>
          <w:p w14:paraId="360C4075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</w:tr>
      <w:tr w:rsidR="003A63C3" w14:paraId="462CE74D" w14:textId="77777777" w:rsidTr="001454BE">
        <w:tc>
          <w:tcPr>
            <w:tcW w:w="3116" w:type="dxa"/>
          </w:tcPr>
          <w:p w14:paraId="53CBCFF7" w14:textId="77777777" w:rsidR="00405A52" w:rsidRDefault="00405A52" w:rsidP="00405A52"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Anjali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Pandiri</w:t>
            </w:r>
            <w:proofErr w:type="spellEnd"/>
          </w:p>
          <w:p w14:paraId="3300D678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117" w:type="dxa"/>
          </w:tcPr>
          <w:p w14:paraId="7F8AC588" w14:textId="77777777" w:rsidR="00405A52" w:rsidRDefault="00405A52" w:rsidP="00405A5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C0765031</w:t>
            </w:r>
          </w:p>
          <w:p w14:paraId="42308798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117" w:type="dxa"/>
          </w:tcPr>
          <w:p w14:paraId="5ACEAF6E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</w:tr>
      <w:tr w:rsidR="009A159C" w14:paraId="303805AF" w14:textId="77777777" w:rsidTr="001454BE">
        <w:tc>
          <w:tcPr>
            <w:tcW w:w="3116" w:type="dxa"/>
          </w:tcPr>
          <w:p w14:paraId="68EC745E" w14:textId="77777777" w:rsidR="00405A52" w:rsidRDefault="00405A52" w:rsidP="00405A52">
            <w:r>
              <w:rPr>
                <w:rFonts w:ascii="Calibri" w:hAnsi="Calibri"/>
                <w:color w:val="000000"/>
                <w:sz w:val="22"/>
                <w:szCs w:val="22"/>
              </w:rPr>
              <w:t>Mounica Chidepudi </w:t>
            </w:r>
          </w:p>
          <w:p w14:paraId="43B254BB" w14:textId="77777777" w:rsidR="009A159C" w:rsidRDefault="009A159C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117" w:type="dxa"/>
          </w:tcPr>
          <w:p w14:paraId="73D6C076" w14:textId="77777777" w:rsidR="00405A52" w:rsidRDefault="00405A52" w:rsidP="00405A5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C0761734</w:t>
            </w:r>
          </w:p>
          <w:p w14:paraId="2B696905" w14:textId="77777777" w:rsidR="009A159C" w:rsidRDefault="009A159C" w:rsidP="00405A52">
            <w:pPr>
              <w:spacing w:after="480"/>
              <w:rPr>
                <w:i/>
                <w:sz w:val="28"/>
                <w:szCs w:val="28"/>
              </w:rPr>
            </w:pPr>
          </w:p>
        </w:tc>
        <w:tc>
          <w:tcPr>
            <w:tcW w:w="3117" w:type="dxa"/>
          </w:tcPr>
          <w:p w14:paraId="05EEAB8D" w14:textId="77777777" w:rsidR="009A159C" w:rsidRDefault="009A159C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</w:tr>
      <w:tr w:rsidR="001454BE" w14:paraId="4FBC1143" w14:textId="77777777" w:rsidTr="001454BE">
        <w:tc>
          <w:tcPr>
            <w:tcW w:w="3116" w:type="dxa"/>
          </w:tcPr>
          <w:p w14:paraId="7779D3FC" w14:textId="77777777" w:rsidR="00405A52" w:rsidRDefault="00405A52" w:rsidP="00405A52"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Tutku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ramazanoglu</w:t>
            </w:r>
            <w:proofErr w:type="spellEnd"/>
          </w:p>
          <w:p w14:paraId="703ECCA9" w14:textId="77777777" w:rsidR="001454BE" w:rsidRDefault="001454BE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117" w:type="dxa"/>
          </w:tcPr>
          <w:p w14:paraId="0C6B64B0" w14:textId="684FC308" w:rsidR="00405A52" w:rsidRDefault="00405A52" w:rsidP="00405A5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C0768385</w:t>
            </w:r>
          </w:p>
          <w:p w14:paraId="343E512D" w14:textId="77777777" w:rsidR="001454BE" w:rsidRDefault="001454BE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117" w:type="dxa"/>
          </w:tcPr>
          <w:p w14:paraId="55BD06D6" w14:textId="77777777" w:rsidR="001454BE" w:rsidRDefault="001454BE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</w:tr>
    </w:tbl>
    <w:p w14:paraId="7CEF2927" w14:textId="77777777" w:rsidR="00B642AA" w:rsidRDefault="00B642AA" w:rsidP="008A490D">
      <w:pPr>
        <w:spacing w:after="120"/>
        <w:rPr>
          <w:b/>
        </w:rPr>
      </w:pPr>
    </w:p>
    <w:p w14:paraId="7E0AB9FF" w14:textId="77777777" w:rsidR="00C93470" w:rsidRDefault="00C93470" w:rsidP="008A490D">
      <w:pPr>
        <w:rPr>
          <w:rFonts w:asciiTheme="majorBidi" w:eastAsia="Times New Roman" w:hAnsiTheme="majorBidi" w:cstheme="majorBidi"/>
          <w:b/>
          <w:color w:val="222222"/>
          <w:sz w:val="28"/>
          <w:szCs w:val="21"/>
          <w:lang w:eastAsia="en-CA"/>
        </w:rPr>
      </w:pPr>
    </w:p>
    <w:p w14:paraId="7C8E5D26" w14:textId="77777777" w:rsidR="009A159C" w:rsidRDefault="009A159C" w:rsidP="00C30DAA">
      <w:pPr>
        <w:tabs>
          <w:tab w:val="left" w:pos="3210"/>
        </w:tabs>
        <w:rPr>
          <w:i/>
        </w:rPr>
      </w:pPr>
    </w:p>
    <w:p w14:paraId="7C988232" w14:textId="77777777" w:rsidR="002C3660" w:rsidRPr="00D30DE1" w:rsidRDefault="002C3660" w:rsidP="002C3660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>1-Use Documentation Comments where needed and use Javadoc to create HTML files for documentation.</w:t>
      </w:r>
    </w:p>
    <w:p w14:paraId="01C7C110" w14:textId="77777777" w:rsidR="00A04B8E" w:rsidRPr="00D30DE1" w:rsidRDefault="00A04B8E" w:rsidP="002C3660">
      <w:pPr>
        <w:rPr>
          <w:rFonts w:ascii="Courier New" w:hAnsi="Courier New" w:cs="Courier New"/>
          <w:sz w:val="26"/>
          <w:szCs w:val="26"/>
        </w:rPr>
      </w:pPr>
    </w:p>
    <w:p w14:paraId="674630E4" w14:textId="77777777" w:rsidR="00A04B8E" w:rsidRPr="00D30DE1" w:rsidRDefault="00B622AD" w:rsidP="00A04B8E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2-In your project </w:t>
      </w:r>
      <w:proofErr w:type="spellStart"/>
      <w:r>
        <w:rPr>
          <w:rFonts w:ascii="Courier New" w:hAnsi="Courier New" w:cs="Courier New"/>
          <w:sz w:val="26"/>
          <w:szCs w:val="26"/>
        </w:rPr>
        <w:t>src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folder </w:t>
      </w:r>
      <w:r w:rsidR="00A04B8E" w:rsidRPr="00D30DE1">
        <w:rPr>
          <w:rFonts w:ascii="Courier New" w:hAnsi="Courier New" w:cs="Courier New"/>
          <w:sz w:val="26"/>
          <w:szCs w:val="26"/>
        </w:rPr>
        <w:t>add this word document with all your group members names and paste the screen shots of your output after each question.</w:t>
      </w:r>
    </w:p>
    <w:p w14:paraId="0ACE8FDF" w14:textId="77777777" w:rsidR="00A04B8E" w:rsidRPr="00D30DE1" w:rsidRDefault="00A04B8E" w:rsidP="002C3660">
      <w:pPr>
        <w:rPr>
          <w:rFonts w:ascii="Courier New" w:hAnsi="Courier New" w:cs="Courier New"/>
          <w:sz w:val="26"/>
          <w:szCs w:val="26"/>
        </w:rPr>
      </w:pPr>
    </w:p>
    <w:p w14:paraId="31721DDA" w14:textId="77777777" w:rsidR="002C3660" w:rsidRPr="00D30DE1" w:rsidRDefault="00B622AD" w:rsidP="002C3660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3</w:t>
      </w:r>
      <w:r w:rsidR="002C3660" w:rsidRPr="00D30DE1">
        <w:rPr>
          <w:rFonts w:ascii="Courier New" w:hAnsi="Courier New" w:cs="Courier New"/>
          <w:sz w:val="26"/>
          <w:szCs w:val="26"/>
        </w:rPr>
        <w:t xml:space="preserve">-Right Click on your Project Folder in Eclipse, Copy Option is available. Create a copy of the Project and upload the zipped </w:t>
      </w:r>
      <w:proofErr w:type="gramStart"/>
      <w:r w:rsidR="002C3660" w:rsidRPr="00D30DE1">
        <w:rPr>
          <w:rFonts w:ascii="Courier New" w:hAnsi="Courier New" w:cs="Courier New"/>
          <w:sz w:val="26"/>
          <w:szCs w:val="26"/>
        </w:rPr>
        <w:t>folder  using</w:t>
      </w:r>
      <w:proofErr w:type="gramEnd"/>
      <w:r w:rsidR="002C3660" w:rsidRPr="00D30DE1">
        <w:rPr>
          <w:rFonts w:ascii="Courier New" w:hAnsi="Courier New" w:cs="Courier New"/>
          <w:sz w:val="26"/>
          <w:szCs w:val="26"/>
        </w:rPr>
        <w:t xml:space="preserve"> Moodle.</w:t>
      </w:r>
    </w:p>
    <w:p w14:paraId="01F004BF" w14:textId="77777777" w:rsidR="006C17BF" w:rsidRPr="00D30DE1" w:rsidRDefault="006C17BF" w:rsidP="002C3660">
      <w:pPr>
        <w:rPr>
          <w:rFonts w:ascii="Courier New" w:hAnsi="Courier New" w:cs="Courier New"/>
          <w:sz w:val="26"/>
          <w:szCs w:val="26"/>
        </w:rPr>
      </w:pPr>
    </w:p>
    <w:p w14:paraId="6FF2D0FA" w14:textId="77777777" w:rsidR="006C17BF" w:rsidRPr="00D30DE1" w:rsidRDefault="006C17BF" w:rsidP="002C3660">
      <w:pPr>
        <w:rPr>
          <w:sz w:val="26"/>
          <w:szCs w:val="26"/>
        </w:rPr>
      </w:pPr>
    </w:p>
    <w:p w14:paraId="5147EC80" w14:textId="77777777" w:rsidR="008A490D" w:rsidRPr="00D30DE1" w:rsidRDefault="008A490D" w:rsidP="008A490D">
      <w:pPr>
        <w:rPr>
          <w:sz w:val="26"/>
          <w:szCs w:val="26"/>
        </w:rPr>
      </w:pPr>
    </w:p>
    <w:p w14:paraId="4F48C7A3" w14:textId="77777777" w:rsidR="008912E9" w:rsidRPr="00D30DE1" w:rsidRDefault="008912E9" w:rsidP="00194441">
      <w:pPr>
        <w:rPr>
          <w:rFonts w:ascii="Courier New" w:hAnsi="Courier New" w:cs="Courier New"/>
          <w:sz w:val="26"/>
          <w:szCs w:val="26"/>
        </w:rPr>
      </w:pPr>
    </w:p>
    <w:p w14:paraId="361F8997" w14:textId="77777777" w:rsidR="00E11A1E" w:rsidRPr="00D30DE1" w:rsidRDefault="00E11A1E" w:rsidP="003B6A75">
      <w:pPr>
        <w:pStyle w:val="ListParagraph"/>
        <w:rPr>
          <w:rFonts w:ascii="Courier New" w:hAnsi="Courier New" w:cs="Courier New"/>
          <w:sz w:val="26"/>
          <w:szCs w:val="26"/>
        </w:rPr>
      </w:pPr>
    </w:p>
    <w:p w14:paraId="72EE235E" w14:textId="77777777" w:rsidR="00732B5E" w:rsidRPr="00D30DE1" w:rsidRDefault="00732B5E" w:rsidP="00732B5E">
      <w:pPr>
        <w:rPr>
          <w:rFonts w:ascii="Courier New" w:hAnsi="Courier New" w:cs="Courier New"/>
          <w:sz w:val="26"/>
          <w:szCs w:val="26"/>
        </w:rPr>
      </w:pPr>
    </w:p>
    <w:p w14:paraId="34CFD239" w14:textId="77777777" w:rsidR="003B6A75" w:rsidRPr="00D30DE1" w:rsidRDefault="003B6A75" w:rsidP="00732B5E">
      <w:pPr>
        <w:rPr>
          <w:rFonts w:ascii="Courier New" w:hAnsi="Courier New" w:cs="Courier New"/>
          <w:sz w:val="26"/>
          <w:szCs w:val="26"/>
        </w:rPr>
      </w:pPr>
    </w:p>
    <w:p w14:paraId="23C09EF7" w14:textId="77777777" w:rsidR="003B6A75" w:rsidRPr="00D30DE1" w:rsidRDefault="003B6A75" w:rsidP="00732B5E">
      <w:pPr>
        <w:rPr>
          <w:rFonts w:ascii="Courier New" w:hAnsi="Courier New" w:cs="Courier New"/>
          <w:sz w:val="26"/>
          <w:szCs w:val="26"/>
        </w:rPr>
      </w:pPr>
    </w:p>
    <w:p w14:paraId="2F9F1D6F" w14:textId="77777777" w:rsidR="003B6A75" w:rsidRPr="00D30DE1" w:rsidRDefault="003B6A75" w:rsidP="00732B5E">
      <w:pPr>
        <w:rPr>
          <w:rFonts w:ascii="Courier New" w:hAnsi="Courier New" w:cs="Courier New"/>
          <w:sz w:val="26"/>
          <w:szCs w:val="26"/>
        </w:rPr>
      </w:pPr>
    </w:p>
    <w:p w14:paraId="0638EB8B" w14:textId="77777777" w:rsidR="003B6A75" w:rsidRPr="00D30DE1" w:rsidRDefault="003B6A75" w:rsidP="00732B5E">
      <w:pPr>
        <w:rPr>
          <w:rFonts w:ascii="Courier New" w:hAnsi="Courier New" w:cs="Courier New"/>
          <w:sz w:val="26"/>
          <w:szCs w:val="26"/>
        </w:rPr>
      </w:pPr>
    </w:p>
    <w:p w14:paraId="50B0DA29" w14:textId="77777777" w:rsidR="00324575" w:rsidRPr="00324575" w:rsidRDefault="00324575" w:rsidP="00324575">
      <w:pPr>
        <w:rPr>
          <w:rFonts w:ascii="Courier New" w:hAnsi="Courier New" w:cs="Courier New"/>
          <w:sz w:val="26"/>
          <w:szCs w:val="26"/>
        </w:rPr>
      </w:pPr>
      <w:r w:rsidRPr="00324575">
        <w:rPr>
          <w:rFonts w:ascii="Courier New" w:hAnsi="Courier New" w:cs="Courier New"/>
          <w:sz w:val="26"/>
          <w:szCs w:val="26"/>
        </w:rPr>
        <w:t xml:space="preserve">Create a web based application using </w:t>
      </w:r>
      <w:r w:rsidR="00FD3CF1">
        <w:rPr>
          <w:rFonts w:ascii="Courier New" w:hAnsi="Courier New" w:cs="Courier New"/>
          <w:sz w:val="26"/>
          <w:szCs w:val="26"/>
        </w:rPr>
        <w:t xml:space="preserve">Either </w:t>
      </w:r>
      <w:r w:rsidRPr="00324575">
        <w:rPr>
          <w:rFonts w:ascii="Courier New" w:hAnsi="Courier New" w:cs="Courier New"/>
          <w:sz w:val="26"/>
          <w:szCs w:val="26"/>
        </w:rPr>
        <w:t>JSF</w:t>
      </w:r>
      <w:r w:rsidR="00FD3CF1">
        <w:rPr>
          <w:rFonts w:ascii="Courier New" w:hAnsi="Courier New" w:cs="Courier New"/>
          <w:sz w:val="26"/>
          <w:szCs w:val="26"/>
        </w:rPr>
        <w:t xml:space="preserve"> or JSPs &amp; </w:t>
      </w:r>
      <w:proofErr w:type="gramStart"/>
      <w:r w:rsidR="00FD3CF1">
        <w:rPr>
          <w:rFonts w:ascii="Courier New" w:hAnsi="Courier New" w:cs="Courier New"/>
          <w:sz w:val="26"/>
          <w:szCs w:val="26"/>
        </w:rPr>
        <w:t xml:space="preserve">Servlets </w:t>
      </w:r>
      <w:r w:rsidRPr="00324575">
        <w:rPr>
          <w:rFonts w:ascii="Courier New" w:hAnsi="Courier New" w:cs="Courier New"/>
          <w:sz w:val="26"/>
          <w:szCs w:val="26"/>
        </w:rPr>
        <w:t>.</w:t>
      </w:r>
      <w:proofErr w:type="gramEnd"/>
      <w:r w:rsidRPr="00324575">
        <w:rPr>
          <w:rFonts w:ascii="Courier New" w:hAnsi="Courier New" w:cs="Courier New"/>
          <w:sz w:val="26"/>
          <w:szCs w:val="26"/>
        </w:rPr>
        <w:t xml:space="preserve"> Your web application should maintain</w:t>
      </w:r>
    </w:p>
    <w:p w14:paraId="2BAE263F" w14:textId="77777777" w:rsidR="005F2BFA" w:rsidRDefault="005F2BFA" w:rsidP="00324575">
      <w:pPr>
        <w:rPr>
          <w:rFonts w:ascii="Courier New" w:hAnsi="Courier New" w:cs="Courier New"/>
          <w:sz w:val="26"/>
          <w:szCs w:val="26"/>
        </w:rPr>
      </w:pPr>
    </w:p>
    <w:p w14:paraId="52FE0013" w14:textId="77777777" w:rsidR="005F2BFA" w:rsidRDefault="00324575" w:rsidP="00324575">
      <w:pPr>
        <w:rPr>
          <w:rFonts w:ascii="Courier New" w:hAnsi="Courier New" w:cs="Courier New"/>
          <w:sz w:val="26"/>
          <w:szCs w:val="26"/>
        </w:rPr>
      </w:pPr>
      <w:r w:rsidRPr="00324575">
        <w:rPr>
          <w:rFonts w:ascii="Courier New" w:hAnsi="Courier New" w:cs="Courier New"/>
          <w:sz w:val="26"/>
          <w:szCs w:val="26"/>
        </w:rPr>
        <w:t xml:space="preserve">Bank Account Records. You can use a model class </w:t>
      </w:r>
      <w:proofErr w:type="spellStart"/>
      <w:r w:rsidRPr="00324575">
        <w:rPr>
          <w:rFonts w:ascii="Courier New" w:hAnsi="Courier New" w:cs="Courier New"/>
          <w:sz w:val="26"/>
          <w:szCs w:val="26"/>
        </w:rPr>
        <w:t>BankAccount</w:t>
      </w:r>
      <w:proofErr w:type="spellEnd"/>
      <w:r w:rsidRPr="00324575">
        <w:rPr>
          <w:rFonts w:ascii="Courier New" w:hAnsi="Courier New" w:cs="Courier New"/>
          <w:sz w:val="26"/>
          <w:szCs w:val="26"/>
        </w:rPr>
        <w:t xml:space="preserve"> </w:t>
      </w:r>
    </w:p>
    <w:p w14:paraId="7555B3CA" w14:textId="77777777" w:rsidR="005F2BFA" w:rsidRDefault="005F2BFA" w:rsidP="00324575">
      <w:pPr>
        <w:rPr>
          <w:rFonts w:ascii="Courier New" w:hAnsi="Courier New" w:cs="Courier New"/>
          <w:sz w:val="26"/>
          <w:szCs w:val="26"/>
        </w:rPr>
      </w:pPr>
    </w:p>
    <w:p w14:paraId="73DF32E2" w14:textId="77777777" w:rsidR="00FD3CF1" w:rsidRDefault="00324575" w:rsidP="00324575">
      <w:pPr>
        <w:rPr>
          <w:rFonts w:ascii="Courier New" w:hAnsi="Courier New" w:cs="Courier New"/>
          <w:sz w:val="26"/>
          <w:szCs w:val="26"/>
        </w:rPr>
      </w:pPr>
      <w:r w:rsidRPr="00324575">
        <w:rPr>
          <w:rFonts w:ascii="Courier New" w:hAnsi="Courier New" w:cs="Courier New"/>
          <w:sz w:val="26"/>
          <w:szCs w:val="26"/>
        </w:rPr>
        <w:t>with fields like.</w:t>
      </w:r>
    </w:p>
    <w:p w14:paraId="54AFF486" w14:textId="77777777" w:rsidR="00FD3CF1" w:rsidRDefault="00FD3CF1" w:rsidP="00324575">
      <w:pPr>
        <w:rPr>
          <w:rFonts w:ascii="Courier New" w:hAnsi="Courier New" w:cs="Courier New"/>
          <w:sz w:val="26"/>
          <w:szCs w:val="26"/>
        </w:rPr>
      </w:pPr>
    </w:p>
    <w:p w14:paraId="7D448C39" w14:textId="77777777" w:rsidR="00FD3CF1" w:rsidRDefault="00324575" w:rsidP="00324575">
      <w:pPr>
        <w:rPr>
          <w:rFonts w:ascii="Courier New" w:hAnsi="Courier New" w:cs="Courier New"/>
          <w:sz w:val="26"/>
          <w:szCs w:val="26"/>
        </w:rPr>
      </w:pPr>
      <w:r w:rsidRPr="00324575">
        <w:rPr>
          <w:rFonts w:ascii="Courier New" w:hAnsi="Courier New" w:cs="Courier New"/>
          <w:sz w:val="26"/>
          <w:szCs w:val="26"/>
        </w:rPr>
        <w:t xml:space="preserve">Account ID, Account </w:t>
      </w:r>
      <w:proofErr w:type="gramStart"/>
      <w:r w:rsidR="002F1E40">
        <w:rPr>
          <w:rFonts w:ascii="Courier New" w:hAnsi="Courier New" w:cs="Courier New"/>
          <w:sz w:val="26"/>
          <w:szCs w:val="26"/>
        </w:rPr>
        <w:t>Type(</w:t>
      </w:r>
      <w:proofErr w:type="gramEnd"/>
      <w:r w:rsidR="002F1E40">
        <w:rPr>
          <w:rFonts w:ascii="Courier New" w:hAnsi="Courier New" w:cs="Courier New"/>
          <w:sz w:val="26"/>
          <w:szCs w:val="26"/>
        </w:rPr>
        <w:t>Checking/</w:t>
      </w:r>
      <w:r w:rsidR="002F1E40" w:rsidRPr="00324575">
        <w:rPr>
          <w:rFonts w:ascii="Courier New" w:hAnsi="Courier New" w:cs="Courier New"/>
          <w:sz w:val="26"/>
          <w:szCs w:val="26"/>
        </w:rPr>
        <w:t>Saving),</w:t>
      </w:r>
      <w:r w:rsidR="002F1E40" w:rsidRPr="002F1E40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="002F1E40" w:rsidRPr="00324575">
        <w:rPr>
          <w:rFonts w:ascii="Courier New" w:hAnsi="Courier New" w:cs="Courier New"/>
          <w:sz w:val="26"/>
          <w:szCs w:val="26"/>
        </w:rPr>
        <w:t>AccouHolderName</w:t>
      </w:r>
      <w:proofErr w:type="spellEnd"/>
      <w:r w:rsidR="002F1E40" w:rsidRPr="00324575">
        <w:rPr>
          <w:rFonts w:ascii="Courier New" w:hAnsi="Courier New" w:cs="Courier New"/>
          <w:sz w:val="26"/>
          <w:szCs w:val="26"/>
        </w:rPr>
        <w:t>,</w:t>
      </w:r>
    </w:p>
    <w:p w14:paraId="49C454DA" w14:textId="77777777" w:rsidR="00FD3CF1" w:rsidRDefault="00FD3CF1" w:rsidP="00324575">
      <w:pPr>
        <w:rPr>
          <w:rFonts w:ascii="Courier New" w:hAnsi="Courier New" w:cs="Courier New"/>
          <w:sz w:val="26"/>
          <w:szCs w:val="26"/>
        </w:rPr>
      </w:pPr>
    </w:p>
    <w:p w14:paraId="0BF809A3" w14:textId="77777777" w:rsidR="005F2BFA" w:rsidRDefault="00324575" w:rsidP="00324575">
      <w:pPr>
        <w:rPr>
          <w:rFonts w:ascii="Courier New" w:hAnsi="Courier New" w:cs="Courier New"/>
          <w:sz w:val="26"/>
          <w:szCs w:val="26"/>
        </w:rPr>
      </w:pPr>
      <w:proofErr w:type="spellStart"/>
      <w:r w:rsidRPr="00324575">
        <w:rPr>
          <w:rFonts w:ascii="Courier New" w:hAnsi="Courier New" w:cs="Courier New"/>
          <w:sz w:val="26"/>
          <w:szCs w:val="26"/>
        </w:rPr>
        <w:t>AccountHolderContact</w:t>
      </w:r>
      <w:proofErr w:type="spellEnd"/>
      <w:r w:rsidRPr="00324575">
        <w:rPr>
          <w:rFonts w:ascii="Courier New" w:hAnsi="Courier New" w:cs="Courier New"/>
          <w:sz w:val="26"/>
          <w:szCs w:val="26"/>
        </w:rPr>
        <w:t>,</w:t>
      </w:r>
      <w:r w:rsidR="002F1E40" w:rsidRPr="002F1E40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proofErr w:type="gramStart"/>
      <w:r w:rsidR="002F1E40" w:rsidRPr="00324575">
        <w:rPr>
          <w:rFonts w:ascii="Courier New" w:hAnsi="Courier New" w:cs="Courier New"/>
          <w:sz w:val="26"/>
          <w:szCs w:val="26"/>
        </w:rPr>
        <w:t>AccountBalance,AccountSetupDate</w:t>
      </w:r>
      <w:proofErr w:type="spellEnd"/>
      <w:proofErr w:type="gramEnd"/>
      <w:r w:rsidR="002F1E40">
        <w:rPr>
          <w:rFonts w:ascii="Courier New" w:hAnsi="Courier New" w:cs="Courier New"/>
          <w:sz w:val="26"/>
          <w:szCs w:val="26"/>
        </w:rPr>
        <w:t>.</w:t>
      </w:r>
    </w:p>
    <w:p w14:paraId="45966EE8" w14:textId="77777777" w:rsidR="00324575" w:rsidRDefault="00324575" w:rsidP="00324575">
      <w:pPr>
        <w:rPr>
          <w:rFonts w:ascii="Courier New" w:hAnsi="Courier New" w:cs="Courier New"/>
          <w:sz w:val="26"/>
          <w:szCs w:val="26"/>
        </w:rPr>
      </w:pPr>
    </w:p>
    <w:p w14:paraId="37299911" w14:textId="77777777" w:rsidR="00324575" w:rsidRDefault="00324575" w:rsidP="00324575">
      <w:pPr>
        <w:rPr>
          <w:rFonts w:ascii="Courier New" w:hAnsi="Courier New" w:cs="Courier New"/>
          <w:sz w:val="26"/>
          <w:szCs w:val="26"/>
        </w:rPr>
      </w:pPr>
      <w:r w:rsidRPr="00324575">
        <w:rPr>
          <w:rFonts w:ascii="Courier New" w:hAnsi="Courier New" w:cs="Courier New"/>
          <w:sz w:val="26"/>
          <w:szCs w:val="26"/>
        </w:rPr>
        <w:t xml:space="preserve">You should be able to perform </w:t>
      </w:r>
      <w:r w:rsidR="006C2C86">
        <w:rPr>
          <w:rFonts w:ascii="Courier New" w:hAnsi="Courier New" w:cs="Courier New"/>
          <w:sz w:val="26"/>
          <w:szCs w:val="26"/>
        </w:rPr>
        <w:t xml:space="preserve">all </w:t>
      </w:r>
      <w:r w:rsidRPr="00324575">
        <w:rPr>
          <w:rFonts w:ascii="Courier New" w:hAnsi="Courier New" w:cs="Courier New"/>
          <w:sz w:val="26"/>
          <w:szCs w:val="26"/>
        </w:rPr>
        <w:t>these CRUD Operations.</w:t>
      </w:r>
    </w:p>
    <w:p w14:paraId="51E1F266" w14:textId="77777777" w:rsidR="00324575" w:rsidRDefault="00324575" w:rsidP="00324575">
      <w:pPr>
        <w:rPr>
          <w:rFonts w:ascii="Courier New" w:hAnsi="Courier New" w:cs="Courier New"/>
          <w:sz w:val="26"/>
          <w:szCs w:val="26"/>
        </w:rPr>
      </w:pPr>
    </w:p>
    <w:p w14:paraId="641D08FF" w14:textId="77777777" w:rsidR="00324575" w:rsidRDefault="00324575" w:rsidP="00324575">
      <w:pPr>
        <w:rPr>
          <w:rFonts w:ascii="Courier New" w:hAnsi="Courier New" w:cs="Courier New"/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a)Create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a Database </w:t>
      </w:r>
      <w:proofErr w:type="spellStart"/>
      <w:r>
        <w:rPr>
          <w:rFonts w:ascii="Courier New" w:hAnsi="Courier New" w:cs="Courier New"/>
          <w:sz w:val="26"/>
          <w:szCs w:val="26"/>
        </w:rPr>
        <w:t>BankAccounts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for your application. </w:t>
      </w:r>
    </w:p>
    <w:p w14:paraId="48EF0597" w14:textId="77777777" w:rsidR="00324575" w:rsidRDefault="00324575" w:rsidP="00324575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Create a table named Accounts in this database.</w:t>
      </w:r>
    </w:p>
    <w:p w14:paraId="0E036E09" w14:textId="77777777" w:rsidR="0068672B" w:rsidRDefault="00324575" w:rsidP="00324575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Insert 5 to 6 Records in this table.                  </w:t>
      </w:r>
      <w:r w:rsidR="006C2C86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 xml:space="preserve">10  </w:t>
      </w:r>
    </w:p>
    <w:p w14:paraId="1F3B3356" w14:textId="25DA77C9" w:rsidR="0068672B" w:rsidRDefault="0068672B" w:rsidP="00324575">
      <w:pPr>
        <w:rPr>
          <w:rFonts w:ascii="Courier New" w:hAnsi="Courier New" w:cs="Courier New"/>
          <w:sz w:val="26"/>
          <w:szCs w:val="26"/>
        </w:rPr>
      </w:pPr>
    </w:p>
    <w:p w14:paraId="493221A7" w14:textId="4C3D2F93" w:rsidR="0068672B" w:rsidRPr="001F6B41" w:rsidRDefault="0068672B" w:rsidP="00324575">
      <w:pPr>
        <w:rPr>
          <w:rFonts w:ascii="Courier New" w:hAnsi="Courier New" w:cs="Courier New"/>
          <w:color w:val="4F81BD" w:themeColor="accent1"/>
          <w:sz w:val="26"/>
          <w:szCs w:val="26"/>
        </w:rPr>
      </w:pPr>
      <w:r w:rsidRPr="001F6B41">
        <w:rPr>
          <w:rFonts w:ascii="Courier New" w:hAnsi="Courier New" w:cs="Courier New"/>
          <w:color w:val="4F81BD" w:themeColor="accent1"/>
          <w:sz w:val="26"/>
          <w:szCs w:val="26"/>
        </w:rPr>
        <w:t>Scripts:</w:t>
      </w:r>
    </w:p>
    <w:p w14:paraId="6256E794" w14:textId="5EC89EC2" w:rsidR="0068672B" w:rsidRDefault="0068672B" w:rsidP="00324575">
      <w:pPr>
        <w:rPr>
          <w:rFonts w:ascii="Courier New" w:hAnsi="Courier New" w:cs="Courier New"/>
          <w:sz w:val="26"/>
          <w:szCs w:val="26"/>
        </w:rPr>
      </w:pPr>
    </w:p>
    <w:p w14:paraId="48EFBB05" w14:textId="77777777" w:rsidR="001F6B41" w:rsidRDefault="001F6B41" w:rsidP="001F6B4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Create database </w:t>
      </w:r>
    </w:p>
    <w:p w14:paraId="2FE6856F" w14:textId="77777777" w:rsidR="001F6B41" w:rsidRDefault="001F6B41" w:rsidP="001F6B4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CREATE DATABASE `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BankAccount</w:t>
      </w:r>
      <w:proofErr w:type="spellEnd"/>
      <w:proofErr w:type="gramStart"/>
      <w:r>
        <w:rPr>
          <w:rFonts w:ascii="AppleSystemUIFont" w:hAnsi="AppleSystemUIFont" w:cs="AppleSystemUIFont"/>
          <w:color w:val="353535"/>
          <w:lang w:val="en-US"/>
        </w:rPr>
        <w:t>`;</w:t>
      </w:r>
      <w:proofErr w:type="gramEnd"/>
    </w:p>
    <w:p w14:paraId="3999CC44" w14:textId="77777777" w:rsidR="001F6B41" w:rsidRDefault="001F6B41" w:rsidP="001F6B4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5C3E177B" w14:textId="77777777" w:rsidR="001F6B41" w:rsidRDefault="001F6B41" w:rsidP="001F6B4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CREATE TABLE `Accounts` (</w:t>
      </w:r>
    </w:p>
    <w:p w14:paraId="5517AE29" w14:textId="77777777" w:rsidR="001F6B41" w:rsidRDefault="001F6B41" w:rsidP="001F6B4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  `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account_id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` int(11) NOT NULL,</w:t>
      </w:r>
    </w:p>
    <w:p w14:paraId="08814AFE" w14:textId="77777777" w:rsidR="001F6B41" w:rsidRDefault="001F6B41" w:rsidP="001F6B4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  `type` varchar(1) DEFAULT NULL,</w:t>
      </w:r>
    </w:p>
    <w:p w14:paraId="63269B8F" w14:textId="77777777" w:rsidR="001F6B41" w:rsidRDefault="001F6B41" w:rsidP="001F6B4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  `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holder_name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` varchar(45) DEFAULT NULL,</w:t>
      </w:r>
    </w:p>
    <w:p w14:paraId="5B2A9A02" w14:textId="77777777" w:rsidR="001F6B41" w:rsidRDefault="001F6B41" w:rsidP="001F6B4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  `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holder_contact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` varchar(45) DEFAULT NULL,</w:t>
      </w:r>
    </w:p>
    <w:p w14:paraId="0C632F7F" w14:textId="77777777" w:rsidR="001F6B41" w:rsidRDefault="001F6B41" w:rsidP="001F6B4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  `balance` decimal(6,2) DEFAULT NULL,</w:t>
      </w:r>
    </w:p>
    <w:p w14:paraId="5421DCC6" w14:textId="77777777" w:rsidR="001F6B41" w:rsidRDefault="001F6B41" w:rsidP="001F6B4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  `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setup_date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` varchar(45) DEFAULT NULL,</w:t>
      </w:r>
    </w:p>
    <w:p w14:paraId="321F7644" w14:textId="77777777" w:rsidR="001F6B41" w:rsidRDefault="001F6B41" w:rsidP="001F6B4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  PRIMARY KEY (`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account_id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`)</w:t>
      </w:r>
    </w:p>
    <w:p w14:paraId="7C08DC7A" w14:textId="77777777" w:rsidR="001F6B41" w:rsidRDefault="001F6B41" w:rsidP="001F6B4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) ENGINE=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InnoDB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DEFAULT CHARSET=utf8mb4 COLLATE=utf8mb4_0900_ai_</w:t>
      </w:r>
      <w:proofErr w:type="gramStart"/>
      <w:r>
        <w:rPr>
          <w:rFonts w:ascii="AppleSystemUIFont" w:hAnsi="AppleSystemUIFont" w:cs="AppleSystemUIFont"/>
          <w:color w:val="353535"/>
          <w:lang w:val="en-US"/>
        </w:rPr>
        <w:t>ci;</w:t>
      </w:r>
      <w:proofErr w:type="gramEnd"/>
    </w:p>
    <w:p w14:paraId="7AFF22FC" w14:textId="77777777" w:rsidR="001F6B41" w:rsidRDefault="001F6B41" w:rsidP="001F6B4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28EE28B1" w14:textId="77777777" w:rsidR="001F6B41" w:rsidRDefault="001F6B41" w:rsidP="001F6B4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lastRenderedPageBreak/>
        <w:t>INSERT INTO `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BankAccount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`.`Accounts` (`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account_id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`, `type`, `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holder_name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`, `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holder_contact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`, `balance`, `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setup_date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`) </w:t>
      </w:r>
    </w:p>
    <w:p w14:paraId="539BCD9D" w14:textId="77777777" w:rsidR="001F6B41" w:rsidRDefault="001F6B41" w:rsidP="001F6B4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VALUES (101, 'S', 'Maria', '74384734', '5020.90', '2020-20-02'</w:t>
      </w:r>
      <w:proofErr w:type="gramStart"/>
      <w:r>
        <w:rPr>
          <w:rFonts w:ascii="AppleSystemUIFont" w:hAnsi="AppleSystemUIFont" w:cs="AppleSystemUIFont"/>
          <w:color w:val="353535"/>
          <w:lang w:val="en-US"/>
        </w:rPr>
        <w:t>);</w:t>
      </w:r>
      <w:proofErr w:type="gramEnd"/>
    </w:p>
    <w:p w14:paraId="1B2BEC89" w14:textId="77777777" w:rsidR="001F6B41" w:rsidRDefault="001F6B41" w:rsidP="001F6B4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7F1DF7D7" w14:textId="77777777" w:rsidR="001F6B41" w:rsidRDefault="001F6B41" w:rsidP="001F6B4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INSERT INTO `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BankAccount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`.`Accounts` (`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account_id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`, `type`, `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holder_name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`, `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holder_contact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`, `balance`, `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setup_date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`) </w:t>
      </w:r>
    </w:p>
    <w:p w14:paraId="3BB9FC86" w14:textId="77777777" w:rsidR="001F6B41" w:rsidRDefault="001F6B41" w:rsidP="001F6B4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VALUES (102, 'C', 'Peter', '345684734', '3000.80', '2020-13-08'</w:t>
      </w:r>
      <w:proofErr w:type="gramStart"/>
      <w:r>
        <w:rPr>
          <w:rFonts w:ascii="AppleSystemUIFont" w:hAnsi="AppleSystemUIFont" w:cs="AppleSystemUIFont"/>
          <w:color w:val="353535"/>
          <w:lang w:val="en-US"/>
        </w:rPr>
        <w:t>);</w:t>
      </w:r>
      <w:proofErr w:type="gramEnd"/>
    </w:p>
    <w:p w14:paraId="69197F9D" w14:textId="77777777" w:rsidR="001F6B41" w:rsidRDefault="001F6B41" w:rsidP="001F6B4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12418932" w14:textId="77777777" w:rsidR="001F6B41" w:rsidRDefault="001F6B41" w:rsidP="001F6B4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INSERT INTO `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BankAccount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`.`Accounts` (`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account_id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`, `type`, `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holder_name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`, `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holder_contact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`, `balance`, `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setup_date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`) </w:t>
      </w:r>
    </w:p>
    <w:p w14:paraId="773910DD" w14:textId="77777777" w:rsidR="001F6B41" w:rsidRDefault="001F6B41" w:rsidP="001F6B4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VALUES ('103', 'S', 'John', '14344734', '5000.50', '2020-10-12'</w:t>
      </w:r>
      <w:proofErr w:type="gramStart"/>
      <w:r>
        <w:rPr>
          <w:rFonts w:ascii="AppleSystemUIFont" w:hAnsi="AppleSystemUIFont" w:cs="AppleSystemUIFont"/>
          <w:color w:val="353535"/>
          <w:lang w:val="en-US"/>
        </w:rPr>
        <w:t>);</w:t>
      </w:r>
      <w:proofErr w:type="gramEnd"/>
    </w:p>
    <w:p w14:paraId="6348D5FC" w14:textId="77777777" w:rsidR="001F6B41" w:rsidRDefault="001F6B41" w:rsidP="001F6B4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7C460D5E" w14:textId="77777777" w:rsidR="001F6B41" w:rsidRDefault="001F6B41" w:rsidP="001F6B4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INSERT INTO `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BankAccount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`.`Accounts` (`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account_id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`, `type`, `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holder_name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`, `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holder_contact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`, `balance`, `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setup_date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`) </w:t>
      </w:r>
    </w:p>
    <w:p w14:paraId="267BD3C6" w14:textId="77777777" w:rsidR="001F6B41" w:rsidRDefault="001F6B41" w:rsidP="001F6B4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VALUES ('104', 'S', 'Bob', '24374799', '1000', '2020-30-06'</w:t>
      </w:r>
      <w:proofErr w:type="gramStart"/>
      <w:r>
        <w:rPr>
          <w:rFonts w:ascii="AppleSystemUIFont" w:hAnsi="AppleSystemUIFont" w:cs="AppleSystemUIFont"/>
          <w:color w:val="353535"/>
          <w:lang w:val="en-US"/>
        </w:rPr>
        <w:t>);</w:t>
      </w:r>
      <w:proofErr w:type="gramEnd"/>
    </w:p>
    <w:p w14:paraId="777819E2" w14:textId="77777777" w:rsidR="001F6B41" w:rsidRDefault="001F6B41" w:rsidP="001F6B4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5585F3D4" w14:textId="77777777" w:rsidR="001F6B41" w:rsidRDefault="001F6B41" w:rsidP="001F6B4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INSERT INTO `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BankAccount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`.`Accounts` (`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account_id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`, `type`, `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holder_name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`, `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holder_contact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`, `balance`, `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setup_date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`) </w:t>
      </w:r>
    </w:p>
    <w:p w14:paraId="517F6CFD" w14:textId="40A2D446" w:rsidR="001F6B41" w:rsidRDefault="001F6B41" w:rsidP="001F6B41">
      <w:pPr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VALUES ('105', 'C', 'Laura', '74344934', '4520.70', '2020-21-07'</w:t>
      </w:r>
      <w:proofErr w:type="gramStart"/>
      <w:r>
        <w:rPr>
          <w:rFonts w:ascii="AppleSystemUIFont" w:hAnsi="AppleSystemUIFont" w:cs="AppleSystemUIFont"/>
          <w:color w:val="353535"/>
          <w:lang w:val="en-US"/>
        </w:rPr>
        <w:t>);</w:t>
      </w:r>
      <w:proofErr w:type="gramEnd"/>
    </w:p>
    <w:p w14:paraId="41B665FC" w14:textId="77777777" w:rsidR="001F6B41" w:rsidRDefault="001F6B41" w:rsidP="001F6B41">
      <w:pPr>
        <w:rPr>
          <w:rFonts w:ascii="AppleSystemUIFont" w:hAnsi="AppleSystemUIFont" w:cs="AppleSystemUIFont"/>
          <w:color w:val="353535"/>
          <w:lang w:val="en-US"/>
        </w:rPr>
      </w:pPr>
    </w:p>
    <w:p w14:paraId="1E1FDF2C" w14:textId="706681E9" w:rsidR="001F6B41" w:rsidRPr="001F6B41" w:rsidRDefault="001F6B41" w:rsidP="001F6B41">
      <w:pPr>
        <w:rPr>
          <w:rFonts w:ascii="AppleSystemUIFont" w:hAnsi="AppleSystemUIFont" w:cs="AppleSystemUIFont"/>
          <w:color w:val="4F81BD" w:themeColor="accent1"/>
          <w:lang w:val="en-US"/>
        </w:rPr>
      </w:pPr>
      <w:r w:rsidRPr="001F6B41">
        <w:rPr>
          <w:rFonts w:ascii="AppleSystemUIFont" w:hAnsi="AppleSystemUIFont" w:cs="AppleSystemUIFont"/>
          <w:color w:val="4F81BD" w:themeColor="accent1"/>
          <w:lang w:val="en-US"/>
        </w:rPr>
        <w:t>Output:</w:t>
      </w:r>
    </w:p>
    <w:p w14:paraId="2792AA7A" w14:textId="011B0A24" w:rsidR="001F6B41" w:rsidRDefault="001F6B41" w:rsidP="001F6B41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570C8E04" wp14:editId="7CAE7E4A">
            <wp:simplePos x="0" y="0"/>
            <wp:positionH relativeFrom="column">
              <wp:posOffset>947285</wp:posOffset>
            </wp:positionH>
            <wp:positionV relativeFrom="paragraph">
              <wp:posOffset>189230</wp:posOffset>
            </wp:positionV>
            <wp:extent cx="4653280" cy="2825115"/>
            <wp:effectExtent l="0" t="0" r="0" b="0"/>
            <wp:wrapSquare wrapText="bothSides"/>
            <wp:docPr id="2" name="Picture 2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B63B5D" w14:textId="79926AE0" w:rsidR="00324575" w:rsidRPr="00324575" w:rsidRDefault="00324575" w:rsidP="00324575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     </w:t>
      </w:r>
    </w:p>
    <w:p w14:paraId="2E101988" w14:textId="77777777" w:rsidR="00324575" w:rsidRDefault="00324575" w:rsidP="00324575">
      <w:pPr>
        <w:rPr>
          <w:rFonts w:ascii="Courier New" w:hAnsi="Courier New" w:cs="Courier New"/>
          <w:sz w:val="26"/>
          <w:szCs w:val="26"/>
        </w:rPr>
      </w:pPr>
    </w:p>
    <w:p w14:paraId="509DBFE8" w14:textId="77777777" w:rsidR="001F6B41" w:rsidRDefault="001F6B41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br w:type="page"/>
      </w:r>
    </w:p>
    <w:p w14:paraId="6BE0F9D6" w14:textId="77777777" w:rsidR="00DB01B8" w:rsidRDefault="00324575" w:rsidP="00324575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lastRenderedPageBreak/>
        <w:t>b</w:t>
      </w:r>
      <w:r w:rsidRPr="00324575">
        <w:rPr>
          <w:rFonts w:ascii="Courier New" w:hAnsi="Courier New" w:cs="Courier New"/>
          <w:sz w:val="26"/>
          <w:szCs w:val="26"/>
        </w:rPr>
        <w:t xml:space="preserve">) Display all the Bank Accounts in your </w:t>
      </w:r>
      <w:proofErr w:type="spellStart"/>
      <w:r w:rsidRPr="00324575">
        <w:rPr>
          <w:rFonts w:ascii="Courier New" w:hAnsi="Courier New" w:cs="Courier New"/>
          <w:sz w:val="26"/>
          <w:szCs w:val="26"/>
        </w:rPr>
        <w:t>xhtml</w:t>
      </w:r>
      <w:proofErr w:type="spellEnd"/>
      <w:r w:rsidRPr="00324575">
        <w:rPr>
          <w:rFonts w:ascii="Courier New" w:hAnsi="Courier New" w:cs="Courier New"/>
          <w:sz w:val="26"/>
          <w:szCs w:val="26"/>
        </w:rPr>
        <w:t xml:space="preserve"> page View</w:t>
      </w:r>
      <w:r w:rsidR="006C2C86">
        <w:rPr>
          <w:rFonts w:ascii="Courier New" w:hAnsi="Courier New" w:cs="Courier New"/>
          <w:sz w:val="26"/>
          <w:szCs w:val="26"/>
        </w:rPr>
        <w:t xml:space="preserve"> or a JSP page</w:t>
      </w:r>
      <w:r w:rsidRPr="00324575">
        <w:rPr>
          <w:rFonts w:ascii="Courier New" w:hAnsi="Courier New" w:cs="Courier New"/>
          <w:sz w:val="26"/>
          <w:szCs w:val="26"/>
        </w:rPr>
        <w:t xml:space="preserve"> as a table.</w:t>
      </w:r>
      <w:r>
        <w:rPr>
          <w:rFonts w:ascii="Courier New" w:hAnsi="Courier New" w:cs="Courier New"/>
          <w:sz w:val="26"/>
          <w:szCs w:val="26"/>
        </w:rPr>
        <w:t xml:space="preserve"> </w:t>
      </w:r>
      <w:r w:rsidR="006C2C86">
        <w:rPr>
          <w:rFonts w:ascii="Courier New" w:hAnsi="Courier New" w:cs="Courier New"/>
          <w:sz w:val="26"/>
          <w:szCs w:val="26"/>
        </w:rPr>
        <w:t xml:space="preserve">                                 20</w:t>
      </w:r>
      <w:r>
        <w:rPr>
          <w:rFonts w:ascii="Courier New" w:hAnsi="Courier New" w:cs="Courier New"/>
          <w:sz w:val="26"/>
          <w:szCs w:val="26"/>
        </w:rPr>
        <w:t xml:space="preserve">   </w:t>
      </w:r>
    </w:p>
    <w:p w14:paraId="38F718A1" w14:textId="77777777" w:rsidR="00DB01B8" w:rsidRDefault="00DB01B8" w:rsidP="00324575">
      <w:pPr>
        <w:rPr>
          <w:rFonts w:ascii="Courier New" w:hAnsi="Courier New" w:cs="Courier New"/>
          <w:sz w:val="26"/>
          <w:szCs w:val="26"/>
        </w:rPr>
      </w:pPr>
    </w:p>
    <w:p w14:paraId="3AB03978" w14:textId="6E0A8B39" w:rsidR="00324575" w:rsidRDefault="00DB01B8" w:rsidP="00324575">
      <w:pPr>
        <w:rPr>
          <w:rFonts w:ascii="Courier New" w:hAnsi="Courier New" w:cs="Courier New"/>
          <w:sz w:val="26"/>
          <w:szCs w:val="26"/>
        </w:rPr>
      </w:pPr>
      <w:r w:rsidRPr="00DB01B8">
        <w:rPr>
          <w:rFonts w:ascii="Courier New" w:hAnsi="Courier New" w:cs="Courier New"/>
          <w:sz w:val="26"/>
          <w:szCs w:val="26"/>
        </w:rPr>
        <w:drawing>
          <wp:inline distT="0" distB="0" distL="0" distR="0" wp14:anchorId="258C0A96" wp14:editId="64ECB73D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575">
        <w:rPr>
          <w:rFonts w:ascii="Courier New" w:hAnsi="Courier New" w:cs="Courier New"/>
          <w:sz w:val="26"/>
          <w:szCs w:val="26"/>
        </w:rPr>
        <w:t xml:space="preserve">                                          </w:t>
      </w:r>
    </w:p>
    <w:p w14:paraId="159979E0" w14:textId="77777777" w:rsidR="006C2C86" w:rsidRDefault="006C2C86" w:rsidP="00324575">
      <w:pPr>
        <w:rPr>
          <w:rFonts w:ascii="Courier New" w:hAnsi="Courier New" w:cs="Courier New"/>
          <w:sz w:val="26"/>
          <w:szCs w:val="26"/>
        </w:rPr>
      </w:pPr>
    </w:p>
    <w:p w14:paraId="3BE55294" w14:textId="77777777" w:rsidR="00324575" w:rsidRPr="00324575" w:rsidRDefault="006C2C86" w:rsidP="00324575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c</w:t>
      </w:r>
      <w:r w:rsidR="00324575" w:rsidRPr="00324575">
        <w:rPr>
          <w:rFonts w:ascii="Courier New" w:hAnsi="Courier New" w:cs="Courier New"/>
          <w:sz w:val="26"/>
          <w:szCs w:val="26"/>
        </w:rPr>
        <w:t>) Add a new Bank Account in to the database using a button on your view page.</w:t>
      </w:r>
      <w:r w:rsidR="00324575">
        <w:rPr>
          <w:rFonts w:ascii="Courier New" w:hAnsi="Courier New" w:cs="Courier New"/>
          <w:sz w:val="26"/>
          <w:szCs w:val="26"/>
        </w:rPr>
        <w:t xml:space="preserve">                                      20                   </w:t>
      </w:r>
    </w:p>
    <w:p w14:paraId="679DC730" w14:textId="77777777" w:rsidR="00324575" w:rsidRDefault="00324575" w:rsidP="00324575">
      <w:pPr>
        <w:rPr>
          <w:rFonts w:ascii="Courier New" w:hAnsi="Courier New" w:cs="Courier New"/>
          <w:sz w:val="26"/>
          <w:szCs w:val="26"/>
        </w:rPr>
      </w:pPr>
    </w:p>
    <w:p w14:paraId="73E78B2F" w14:textId="77777777" w:rsidR="00F60201" w:rsidRDefault="00F60201" w:rsidP="00324575">
      <w:pPr>
        <w:rPr>
          <w:rFonts w:ascii="Courier New" w:hAnsi="Courier New" w:cs="Courier New"/>
          <w:sz w:val="26"/>
          <w:szCs w:val="26"/>
        </w:rPr>
      </w:pPr>
    </w:p>
    <w:p w14:paraId="0FDA553C" w14:textId="77777777" w:rsidR="00F60201" w:rsidRDefault="00F60201" w:rsidP="00324575">
      <w:pPr>
        <w:rPr>
          <w:rFonts w:ascii="Courier New" w:hAnsi="Courier New" w:cs="Courier New"/>
          <w:sz w:val="26"/>
          <w:szCs w:val="26"/>
        </w:rPr>
      </w:pPr>
    </w:p>
    <w:p w14:paraId="38247C56" w14:textId="77777777" w:rsidR="00F60201" w:rsidRDefault="00F60201" w:rsidP="00324575">
      <w:pPr>
        <w:rPr>
          <w:rFonts w:ascii="Courier New" w:hAnsi="Courier New" w:cs="Courier New"/>
          <w:sz w:val="26"/>
          <w:szCs w:val="26"/>
        </w:rPr>
      </w:pPr>
    </w:p>
    <w:p w14:paraId="4BC8F1E6" w14:textId="77777777" w:rsidR="00F60201" w:rsidRDefault="00F60201" w:rsidP="00324575">
      <w:pPr>
        <w:rPr>
          <w:rFonts w:ascii="Courier New" w:hAnsi="Courier New" w:cs="Courier New"/>
          <w:sz w:val="26"/>
          <w:szCs w:val="26"/>
        </w:rPr>
      </w:pPr>
    </w:p>
    <w:p w14:paraId="2A9A3F26" w14:textId="77777777" w:rsidR="00F60201" w:rsidRDefault="00F60201" w:rsidP="00324575">
      <w:pPr>
        <w:rPr>
          <w:rFonts w:ascii="Courier New" w:hAnsi="Courier New" w:cs="Courier New"/>
          <w:sz w:val="26"/>
          <w:szCs w:val="26"/>
        </w:rPr>
      </w:pPr>
    </w:p>
    <w:p w14:paraId="05EEC3F2" w14:textId="77777777" w:rsidR="00F60201" w:rsidRDefault="00F60201" w:rsidP="00324575">
      <w:pPr>
        <w:rPr>
          <w:rFonts w:ascii="Courier New" w:hAnsi="Courier New" w:cs="Courier New"/>
          <w:sz w:val="26"/>
          <w:szCs w:val="26"/>
        </w:rPr>
      </w:pPr>
    </w:p>
    <w:p w14:paraId="2B8AA92D" w14:textId="77777777" w:rsidR="00F60201" w:rsidRDefault="00F60201" w:rsidP="00324575">
      <w:pPr>
        <w:rPr>
          <w:rFonts w:ascii="Courier New" w:hAnsi="Courier New" w:cs="Courier New"/>
          <w:sz w:val="26"/>
          <w:szCs w:val="26"/>
        </w:rPr>
      </w:pPr>
    </w:p>
    <w:p w14:paraId="7B49DB70" w14:textId="77777777" w:rsidR="00F60201" w:rsidRDefault="00F60201" w:rsidP="00324575">
      <w:pPr>
        <w:rPr>
          <w:rFonts w:ascii="Courier New" w:hAnsi="Courier New" w:cs="Courier New"/>
          <w:sz w:val="26"/>
          <w:szCs w:val="26"/>
        </w:rPr>
      </w:pPr>
    </w:p>
    <w:p w14:paraId="1B1D0EF1" w14:textId="77777777" w:rsidR="00F60201" w:rsidRDefault="00F60201" w:rsidP="00324575">
      <w:pPr>
        <w:rPr>
          <w:rFonts w:ascii="Courier New" w:hAnsi="Courier New" w:cs="Courier New"/>
          <w:sz w:val="26"/>
          <w:szCs w:val="26"/>
        </w:rPr>
      </w:pPr>
    </w:p>
    <w:p w14:paraId="6C2C0FBC" w14:textId="77777777" w:rsidR="00F60201" w:rsidRDefault="00F60201" w:rsidP="00324575">
      <w:pPr>
        <w:rPr>
          <w:rFonts w:ascii="Courier New" w:hAnsi="Courier New" w:cs="Courier New"/>
          <w:sz w:val="26"/>
          <w:szCs w:val="26"/>
        </w:rPr>
      </w:pPr>
    </w:p>
    <w:p w14:paraId="3B47EED5" w14:textId="77777777" w:rsidR="00F60201" w:rsidRDefault="00F60201" w:rsidP="00324575">
      <w:pPr>
        <w:rPr>
          <w:rFonts w:ascii="Courier New" w:hAnsi="Courier New" w:cs="Courier New"/>
          <w:sz w:val="26"/>
          <w:szCs w:val="26"/>
        </w:rPr>
      </w:pPr>
    </w:p>
    <w:p w14:paraId="57482AB4" w14:textId="77777777" w:rsidR="00F60201" w:rsidRDefault="00F60201" w:rsidP="00324575">
      <w:pPr>
        <w:rPr>
          <w:rFonts w:ascii="Courier New" w:hAnsi="Courier New" w:cs="Courier New"/>
          <w:sz w:val="26"/>
          <w:szCs w:val="26"/>
        </w:rPr>
      </w:pPr>
    </w:p>
    <w:p w14:paraId="0AA65AC7" w14:textId="77777777" w:rsidR="00F60201" w:rsidRDefault="00F60201" w:rsidP="00324575">
      <w:pPr>
        <w:rPr>
          <w:rFonts w:ascii="Courier New" w:hAnsi="Courier New" w:cs="Courier New"/>
          <w:sz w:val="26"/>
          <w:szCs w:val="26"/>
        </w:rPr>
      </w:pPr>
    </w:p>
    <w:p w14:paraId="1A8667F8" w14:textId="77777777" w:rsidR="00F60201" w:rsidRDefault="00F60201" w:rsidP="00324575">
      <w:pPr>
        <w:rPr>
          <w:rFonts w:ascii="Courier New" w:hAnsi="Courier New" w:cs="Courier New"/>
          <w:sz w:val="26"/>
          <w:szCs w:val="26"/>
        </w:rPr>
      </w:pPr>
    </w:p>
    <w:p w14:paraId="49D39862" w14:textId="77777777" w:rsidR="00F60201" w:rsidRDefault="00F60201" w:rsidP="00324575">
      <w:pPr>
        <w:rPr>
          <w:rFonts w:ascii="Courier New" w:hAnsi="Courier New" w:cs="Courier New"/>
          <w:sz w:val="26"/>
          <w:szCs w:val="26"/>
        </w:rPr>
      </w:pPr>
    </w:p>
    <w:p w14:paraId="211F5A1B" w14:textId="77777777" w:rsidR="00F60201" w:rsidRDefault="00F60201" w:rsidP="00324575">
      <w:pPr>
        <w:rPr>
          <w:rFonts w:ascii="Courier New" w:hAnsi="Courier New" w:cs="Courier New"/>
          <w:sz w:val="26"/>
          <w:szCs w:val="26"/>
        </w:rPr>
      </w:pPr>
    </w:p>
    <w:p w14:paraId="2AEF6AF5" w14:textId="5589C38A" w:rsidR="00324575" w:rsidRPr="00324575" w:rsidRDefault="006C2C86" w:rsidP="00324575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lastRenderedPageBreak/>
        <w:t>d</w:t>
      </w:r>
      <w:r w:rsidR="00324575" w:rsidRPr="00324575">
        <w:rPr>
          <w:rFonts w:ascii="Courier New" w:hAnsi="Courier New" w:cs="Courier New"/>
          <w:sz w:val="26"/>
          <w:szCs w:val="26"/>
        </w:rPr>
        <w:t>)Update an exis</w:t>
      </w:r>
      <w:r w:rsidR="00FD3CF1">
        <w:rPr>
          <w:rFonts w:ascii="Courier New" w:hAnsi="Courier New" w:cs="Courier New"/>
          <w:sz w:val="26"/>
          <w:szCs w:val="26"/>
        </w:rPr>
        <w:t>ting Bank Account using an Update link</w:t>
      </w:r>
      <w:r w:rsidR="00324575" w:rsidRPr="00324575">
        <w:rPr>
          <w:rFonts w:ascii="Courier New" w:hAnsi="Courier New" w:cs="Courier New"/>
          <w:sz w:val="26"/>
          <w:szCs w:val="26"/>
        </w:rPr>
        <w:t xml:space="preserve"> on your view page.</w:t>
      </w:r>
      <w:r w:rsidR="00324575">
        <w:rPr>
          <w:rFonts w:ascii="Courier New" w:hAnsi="Courier New" w:cs="Courier New"/>
          <w:sz w:val="26"/>
          <w:szCs w:val="26"/>
        </w:rPr>
        <w:t xml:space="preserve">              </w:t>
      </w:r>
      <w:r w:rsidR="00FD3CF1">
        <w:rPr>
          <w:rFonts w:ascii="Courier New" w:hAnsi="Courier New" w:cs="Courier New"/>
          <w:sz w:val="26"/>
          <w:szCs w:val="26"/>
        </w:rPr>
        <w:t xml:space="preserve">                           20</w:t>
      </w:r>
      <w:r w:rsidR="00324575">
        <w:rPr>
          <w:rFonts w:ascii="Courier New" w:hAnsi="Courier New" w:cs="Courier New"/>
          <w:sz w:val="26"/>
          <w:szCs w:val="26"/>
        </w:rPr>
        <w:t xml:space="preserve">                                          </w:t>
      </w:r>
    </w:p>
    <w:p w14:paraId="3DE70FC5" w14:textId="6F4758D5" w:rsidR="00324575" w:rsidRDefault="00324575" w:rsidP="00324575">
      <w:pPr>
        <w:rPr>
          <w:rFonts w:ascii="Courier New" w:hAnsi="Courier New" w:cs="Courier New"/>
          <w:sz w:val="26"/>
          <w:szCs w:val="26"/>
        </w:rPr>
      </w:pPr>
    </w:p>
    <w:p w14:paraId="1F27CB9B" w14:textId="4AD07089" w:rsidR="00F60201" w:rsidRDefault="00F60201" w:rsidP="00324575">
      <w:pPr>
        <w:rPr>
          <w:rFonts w:ascii="Courier New" w:hAnsi="Courier New" w:cs="Courier New"/>
          <w:sz w:val="26"/>
          <w:szCs w:val="26"/>
        </w:rPr>
      </w:pPr>
      <w:r w:rsidRPr="00F60201">
        <w:rPr>
          <w:rFonts w:ascii="Courier New" w:hAnsi="Courier New" w:cs="Courier New"/>
          <w:sz w:val="26"/>
          <w:szCs w:val="26"/>
        </w:rPr>
        <w:drawing>
          <wp:inline distT="0" distB="0" distL="0" distR="0" wp14:anchorId="482A9C76" wp14:editId="30C50FA3">
            <wp:extent cx="5943600" cy="32105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107C" w14:textId="6825D485" w:rsidR="00F60201" w:rsidRDefault="00F60201" w:rsidP="00324575">
      <w:pPr>
        <w:rPr>
          <w:rFonts w:ascii="Courier New" w:hAnsi="Courier New" w:cs="Courier New"/>
          <w:sz w:val="26"/>
          <w:szCs w:val="26"/>
        </w:rPr>
      </w:pPr>
    </w:p>
    <w:p w14:paraId="0E56E6D5" w14:textId="1DF96CD1" w:rsidR="00F60201" w:rsidRDefault="00F60201" w:rsidP="00324575">
      <w:pPr>
        <w:rPr>
          <w:rFonts w:ascii="Courier New" w:hAnsi="Courier New" w:cs="Courier New"/>
          <w:sz w:val="26"/>
          <w:szCs w:val="26"/>
        </w:rPr>
      </w:pPr>
      <w:r w:rsidRPr="00F60201">
        <w:rPr>
          <w:rFonts w:ascii="Courier New" w:hAnsi="Courier New" w:cs="Courier New"/>
          <w:sz w:val="26"/>
          <w:szCs w:val="26"/>
        </w:rPr>
        <w:drawing>
          <wp:inline distT="0" distB="0" distL="0" distR="0" wp14:anchorId="787B15A1" wp14:editId="22BF3FA5">
            <wp:extent cx="5943600" cy="3213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5988" w14:textId="77777777" w:rsidR="00F60201" w:rsidRDefault="00F60201" w:rsidP="00324575">
      <w:pPr>
        <w:rPr>
          <w:rFonts w:ascii="Courier New" w:hAnsi="Courier New" w:cs="Courier New"/>
          <w:sz w:val="26"/>
          <w:szCs w:val="26"/>
        </w:rPr>
      </w:pPr>
    </w:p>
    <w:p w14:paraId="6454DF71" w14:textId="77777777" w:rsidR="00324575" w:rsidRPr="00324575" w:rsidRDefault="006C2C86" w:rsidP="00324575">
      <w:pPr>
        <w:rPr>
          <w:rFonts w:ascii="Courier New" w:hAnsi="Courier New" w:cs="Courier New"/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lastRenderedPageBreak/>
        <w:t>e</w:t>
      </w:r>
      <w:r w:rsidR="00324575" w:rsidRPr="00324575">
        <w:rPr>
          <w:rFonts w:ascii="Courier New" w:hAnsi="Courier New" w:cs="Courier New"/>
          <w:sz w:val="26"/>
          <w:szCs w:val="26"/>
        </w:rPr>
        <w:t>)Dele</w:t>
      </w:r>
      <w:r w:rsidR="00FD3CF1">
        <w:rPr>
          <w:rFonts w:ascii="Courier New" w:hAnsi="Courier New" w:cs="Courier New"/>
          <w:sz w:val="26"/>
          <w:szCs w:val="26"/>
        </w:rPr>
        <w:t>te</w:t>
      </w:r>
      <w:proofErr w:type="gramEnd"/>
      <w:r w:rsidR="00FD3CF1">
        <w:rPr>
          <w:rFonts w:ascii="Courier New" w:hAnsi="Courier New" w:cs="Courier New"/>
          <w:sz w:val="26"/>
          <w:szCs w:val="26"/>
        </w:rPr>
        <w:t xml:space="preserve"> a Bank Account using a Delete Link</w:t>
      </w:r>
      <w:r w:rsidR="00324575" w:rsidRPr="00324575">
        <w:rPr>
          <w:rFonts w:ascii="Courier New" w:hAnsi="Courier New" w:cs="Courier New"/>
          <w:sz w:val="26"/>
          <w:szCs w:val="26"/>
        </w:rPr>
        <w:t xml:space="preserve"> on your view page.</w:t>
      </w:r>
      <w:r>
        <w:rPr>
          <w:rFonts w:ascii="Courier New" w:hAnsi="Courier New" w:cs="Courier New"/>
          <w:sz w:val="26"/>
          <w:szCs w:val="26"/>
        </w:rPr>
        <w:t xml:space="preserve">                                                   20</w:t>
      </w:r>
    </w:p>
    <w:p w14:paraId="270CDAF4" w14:textId="77777777" w:rsidR="00324575" w:rsidRDefault="00324575" w:rsidP="00324575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                                       </w:t>
      </w:r>
      <w:r w:rsidR="005F2BFA">
        <w:rPr>
          <w:rFonts w:ascii="Courier New" w:hAnsi="Courier New" w:cs="Courier New"/>
          <w:sz w:val="26"/>
          <w:szCs w:val="26"/>
        </w:rPr>
        <w:t xml:space="preserve">            </w:t>
      </w:r>
    </w:p>
    <w:p w14:paraId="33388182" w14:textId="77777777" w:rsidR="006C2C86" w:rsidRPr="00324575" w:rsidRDefault="006C2C86" w:rsidP="006C2C86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f</w:t>
      </w:r>
      <w:r w:rsidR="00324575" w:rsidRPr="00324575">
        <w:rPr>
          <w:rFonts w:ascii="Courier New" w:hAnsi="Courier New" w:cs="Courier New"/>
          <w:sz w:val="26"/>
          <w:szCs w:val="26"/>
        </w:rPr>
        <w:t>)</w:t>
      </w:r>
      <w:r w:rsidRPr="006C2C86">
        <w:rPr>
          <w:rFonts w:ascii="Courier New" w:hAnsi="Courier New" w:cs="Courier New"/>
          <w:sz w:val="26"/>
          <w:szCs w:val="26"/>
        </w:rPr>
        <w:t xml:space="preserve"> </w:t>
      </w:r>
      <w:r w:rsidRPr="00324575">
        <w:rPr>
          <w:rFonts w:ascii="Courier New" w:hAnsi="Courier New" w:cs="Courier New"/>
          <w:sz w:val="26"/>
          <w:szCs w:val="26"/>
        </w:rPr>
        <w:t xml:space="preserve">Use </w:t>
      </w:r>
      <w:proofErr w:type="spellStart"/>
      <w:r w:rsidRPr="00324575">
        <w:rPr>
          <w:rFonts w:ascii="Courier New" w:hAnsi="Courier New" w:cs="Courier New"/>
          <w:sz w:val="26"/>
          <w:szCs w:val="26"/>
        </w:rPr>
        <w:t>ManagedBean</w:t>
      </w:r>
      <w:proofErr w:type="spellEnd"/>
      <w:r w:rsidR="0094528B">
        <w:rPr>
          <w:rFonts w:ascii="Courier New" w:hAnsi="Courier New" w:cs="Courier New"/>
          <w:sz w:val="26"/>
          <w:szCs w:val="26"/>
        </w:rPr>
        <w:t xml:space="preserve"> if using </w:t>
      </w:r>
      <w:proofErr w:type="gramStart"/>
      <w:r w:rsidR="0094528B">
        <w:rPr>
          <w:rFonts w:ascii="Courier New" w:hAnsi="Courier New" w:cs="Courier New"/>
          <w:sz w:val="26"/>
          <w:szCs w:val="26"/>
        </w:rPr>
        <w:t xml:space="preserve">JSF </w:t>
      </w:r>
      <w:r w:rsidRPr="00324575">
        <w:rPr>
          <w:rFonts w:ascii="Courier New" w:hAnsi="Courier New" w:cs="Courier New"/>
          <w:sz w:val="26"/>
          <w:szCs w:val="26"/>
        </w:rPr>
        <w:t xml:space="preserve"> with</w:t>
      </w:r>
      <w:proofErr w:type="gramEnd"/>
      <w:r w:rsidRPr="00324575">
        <w:rPr>
          <w:rFonts w:ascii="Courier New" w:hAnsi="Courier New" w:cs="Courier New"/>
          <w:sz w:val="26"/>
          <w:szCs w:val="26"/>
        </w:rPr>
        <w:t xml:space="preserve"> annotation and create separate DAO class for Crud operations</w:t>
      </w:r>
      <w:r w:rsidR="0094528B">
        <w:rPr>
          <w:rFonts w:ascii="Courier New" w:hAnsi="Courier New" w:cs="Courier New"/>
          <w:sz w:val="26"/>
          <w:szCs w:val="26"/>
        </w:rPr>
        <w:t xml:space="preserve"> or use a Simple Java Bean as your Model class</w:t>
      </w:r>
      <w:r w:rsidR="00340511">
        <w:rPr>
          <w:rFonts w:ascii="Courier New" w:hAnsi="Courier New" w:cs="Courier New"/>
          <w:sz w:val="26"/>
          <w:szCs w:val="26"/>
        </w:rPr>
        <w:t xml:space="preserve"> if using JSPs and </w:t>
      </w:r>
      <w:proofErr w:type="spellStart"/>
      <w:r w:rsidR="00340511">
        <w:rPr>
          <w:rFonts w:ascii="Courier New" w:hAnsi="Courier New" w:cs="Courier New"/>
          <w:sz w:val="26"/>
          <w:szCs w:val="26"/>
        </w:rPr>
        <w:t>Servlets</w:t>
      </w:r>
      <w:r w:rsidRPr="00324575">
        <w:rPr>
          <w:rFonts w:ascii="Courier New" w:hAnsi="Courier New" w:cs="Courier New"/>
          <w:sz w:val="26"/>
          <w:szCs w:val="26"/>
        </w:rPr>
        <w:t>.</w:t>
      </w:r>
      <w:r w:rsidR="00324575" w:rsidRPr="00324575">
        <w:rPr>
          <w:rFonts w:ascii="Courier New" w:hAnsi="Courier New" w:cs="Courier New"/>
          <w:sz w:val="26"/>
          <w:szCs w:val="26"/>
        </w:rPr>
        <w:t>Try</w:t>
      </w:r>
      <w:proofErr w:type="spellEnd"/>
      <w:r w:rsidR="00324575" w:rsidRPr="00324575">
        <w:rPr>
          <w:rFonts w:ascii="Courier New" w:hAnsi="Courier New" w:cs="Courier New"/>
          <w:sz w:val="26"/>
          <w:szCs w:val="26"/>
        </w:rPr>
        <w:t xml:space="preserve"> to create separate methods for all crud operations.</w:t>
      </w:r>
      <w:r>
        <w:rPr>
          <w:rFonts w:ascii="Courier New" w:hAnsi="Courier New" w:cs="Courier New"/>
          <w:sz w:val="26"/>
          <w:szCs w:val="26"/>
        </w:rPr>
        <w:t xml:space="preserve">  </w:t>
      </w:r>
      <w:r w:rsidR="003B719C">
        <w:rPr>
          <w:rFonts w:ascii="Courier New" w:hAnsi="Courier New" w:cs="Courier New"/>
          <w:sz w:val="26"/>
          <w:szCs w:val="26"/>
        </w:rPr>
        <w:t xml:space="preserve">      10</w:t>
      </w:r>
      <w:r>
        <w:rPr>
          <w:rFonts w:ascii="Courier New" w:hAnsi="Courier New" w:cs="Courier New"/>
          <w:sz w:val="26"/>
          <w:szCs w:val="26"/>
        </w:rPr>
        <w:t xml:space="preserve">                             </w:t>
      </w:r>
    </w:p>
    <w:p w14:paraId="19CD1AEA" w14:textId="77777777" w:rsidR="00324575" w:rsidRPr="00324575" w:rsidRDefault="00324575" w:rsidP="00324575">
      <w:pPr>
        <w:rPr>
          <w:rFonts w:ascii="Courier New" w:hAnsi="Courier New" w:cs="Courier New"/>
          <w:sz w:val="26"/>
          <w:szCs w:val="26"/>
        </w:rPr>
      </w:pPr>
    </w:p>
    <w:p w14:paraId="6C8E4FCF" w14:textId="77777777" w:rsidR="00D30DE1" w:rsidRPr="00324575" w:rsidRDefault="00D30DE1" w:rsidP="00D30DE1">
      <w:pPr>
        <w:rPr>
          <w:rFonts w:ascii="Courier New" w:hAnsi="Courier New" w:cs="Courier New"/>
          <w:sz w:val="26"/>
          <w:szCs w:val="26"/>
        </w:rPr>
      </w:pPr>
    </w:p>
    <w:p w14:paraId="2A989902" w14:textId="77777777" w:rsidR="00D30DE1" w:rsidRPr="00D30DE1" w:rsidRDefault="00D30DE1" w:rsidP="00D30DE1">
      <w:pPr>
        <w:rPr>
          <w:rFonts w:ascii="Courier New" w:hAnsi="Courier New" w:cs="Courier New"/>
          <w:sz w:val="28"/>
          <w:szCs w:val="28"/>
        </w:rPr>
      </w:pPr>
    </w:p>
    <w:p w14:paraId="3B32AF47" w14:textId="77777777" w:rsidR="00D30DE1" w:rsidRPr="00D30DE1" w:rsidRDefault="00D30DE1" w:rsidP="00D30DE1">
      <w:pPr>
        <w:rPr>
          <w:rFonts w:ascii="Courier New" w:hAnsi="Courier New" w:cs="Courier New"/>
          <w:sz w:val="28"/>
          <w:szCs w:val="28"/>
        </w:rPr>
      </w:pPr>
    </w:p>
    <w:p w14:paraId="227B108F" w14:textId="77777777" w:rsidR="00D3568C" w:rsidRPr="00D30DE1" w:rsidRDefault="00D3568C" w:rsidP="00D30DE1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</w:p>
    <w:sectPr w:rsidR="00D3568C" w:rsidRPr="00D30DE1" w:rsidSect="00194441">
      <w:headerReference w:type="default" r:id="rId12"/>
      <w:footerReference w:type="default" r:id="rId13"/>
      <w:pgSz w:w="12240" w:h="15840"/>
      <w:pgMar w:top="1080" w:right="1440" w:bottom="1440" w:left="1440" w:header="708" w:footer="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E75A7E" w14:textId="77777777" w:rsidR="005165D7" w:rsidRDefault="005165D7" w:rsidP="00554A73">
      <w:r>
        <w:separator/>
      </w:r>
    </w:p>
  </w:endnote>
  <w:endnote w:type="continuationSeparator" w:id="0">
    <w:p w14:paraId="01508600" w14:textId="77777777" w:rsidR="005165D7" w:rsidRDefault="005165D7" w:rsidP="00554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576"/>
    </w:tblGrid>
    <w:tr w:rsidR="00FD3CF1" w14:paraId="2D39CF7D" w14:textId="77777777" w:rsidTr="00554A73">
      <w:tc>
        <w:tcPr>
          <w:tcW w:w="9576" w:type="dxa"/>
          <w:tcBorders>
            <w:left w:val="nil"/>
            <w:bottom w:val="nil"/>
            <w:right w:val="nil"/>
          </w:tcBorders>
        </w:tcPr>
        <w:p w14:paraId="1C4564D4" w14:textId="77777777" w:rsidR="00FD3CF1" w:rsidRPr="00554A73" w:rsidRDefault="00FD3CF1" w:rsidP="00554A73">
          <w:pPr>
            <w:pStyle w:val="Footer"/>
            <w:spacing w:before="120"/>
            <w:jc w:val="right"/>
            <w:rPr>
              <w:b/>
              <w:sz w:val="16"/>
              <w:szCs w:val="16"/>
            </w:rPr>
          </w:pPr>
          <w:r w:rsidRPr="00554A73">
            <w:rPr>
              <w:b/>
              <w:sz w:val="16"/>
              <w:szCs w:val="16"/>
            </w:rPr>
            <w:t>© 2014 LAMBTON COLLEGE IN TORONTO</w:t>
          </w:r>
        </w:p>
      </w:tc>
    </w:tr>
  </w:tbl>
  <w:p w14:paraId="1DD9CA46" w14:textId="77777777" w:rsidR="00FD3CF1" w:rsidRDefault="00FD3C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5BBDBF" w14:textId="77777777" w:rsidR="005165D7" w:rsidRDefault="005165D7" w:rsidP="00554A73">
      <w:r>
        <w:separator/>
      </w:r>
    </w:p>
  </w:footnote>
  <w:footnote w:type="continuationSeparator" w:id="0">
    <w:p w14:paraId="7AA6C5FA" w14:textId="77777777" w:rsidR="005165D7" w:rsidRDefault="005165D7" w:rsidP="00554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FD3CF1" w14:paraId="4077514E" w14:textId="77777777" w:rsidTr="00194441">
      <w:trPr>
        <w:trHeight w:val="897"/>
      </w:trPr>
      <w:tc>
        <w:tcPr>
          <w:tcW w:w="4788" w:type="dxa"/>
        </w:tcPr>
        <w:p w14:paraId="41F1860A" w14:textId="77777777" w:rsidR="00FD3CF1" w:rsidRDefault="00FD3CF1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75AC9A52" wp14:editId="79A941E8">
                <wp:extent cx="1743075" cy="692582"/>
                <wp:effectExtent l="0" t="0" r="0" b="0"/>
                <wp:docPr id="1" name="Picture 1" descr="Q:\Lambton In Toronto\Marketing Materials\Logos\LambtonTorontoLogo JP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Q:\Lambton In Toronto\Marketing Materials\Logos\LambtonTorontoLogo JP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1433" cy="6959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</w:tcPr>
        <w:p w14:paraId="69B01016" w14:textId="77777777" w:rsidR="00FD3CF1" w:rsidRDefault="00FD3CF1" w:rsidP="004862EA">
          <w:pPr>
            <w:pStyle w:val="Header"/>
            <w:jc w:val="center"/>
            <w:rPr>
              <w:i/>
              <w:sz w:val="32"/>
              <w:szCs w:val="32"/>
            </w:rPr>
          </w:pPr>
          <w:r w:rsidRPr="004862EA">
            <w:rPr>
              <w:i/>
              <w:sz w:val="32"/>
              <w:szCs w:val="32"/>
            </w:rPr>
            <w:t>CSD</w:t>
          </w:r>
          <w:r>
            <w:rPr>
              <w:i/>
              <w:sz w:val="32"/>
              <w:szCs w:val="32"/>
            </w:rPr>
            <w:t>_4464</w:t>
          </w:r>
        </w:p>
        <w:p w14:paraId="22660FC2" w14:textId="77777777" w:rsidR="00FD3CF1" w:rsidRPr="00554A73" w:rsidRDefault="00FD3CF1" w:rsidP="004862EA">
          <w:pPr>
            <w:pStyle w:val="Header"/>
            <w:jc w:val="center"/>
            <w:rPr>
              <w:i/>
              <w:sz w:val="32"/>
              <w:szCs w:val="32"/>
            </w:rPr>
          </w:pPr>
          <w:r>
            <w:rPr>
              <w:i/>
              <w:sz w:val="32"/>
              <w:szCs w:val="32"/>
            </w:rPr>
            <w:t>Java Programming</w:t>
          </w:r>
        </w:p>
      </w:tc>
    </w:tr>
  </w:tbl>
  <w:p w14:paraId="3C76F048" w14:textId="77777777" w:rsidR="00FD3CF1" w:rsidRDefault="00FD3CF1">
    <w:pPr>
      <w:pStyle w:val="Header"/>
    </w:pPr>
  </w:p>
  <w:p w14:paraId="39ECD6EB" w14:textId="77777777" w:rsidR="00FD3CF1" w:rsidRDefault="00FD3C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5353"/>
    <w:multiLevelType w:val="hybridMultilevel"/>
    <w:tmpl w:val="E274F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E1DEF"/>
    <w:multiLevelType w:val="hybridMultilevel"/>
    <w:tmpl w:val="F87A0E86"/>
    <w:lvl w:ilvl="0" w:tplc="F9A608A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05E968EE"/>
    <w:multiLevelType w:val="multilevel"/>
    <w:tmpl w:val="A588FF7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4A1438"/>
    <w:multiLevelType w:val="hybridMultilevel"/>
    <w:tmpl w:val="61EC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B35EF"/>
    <w:multiLevelType w:val="hybridMultilevel"/>
    <w:tmpl w:val="D1E83E56"/>
    <w:lvl w:ilvl="0" w:tplc="CA580CC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26665BC1"/>
    <w:multiLevelType w:val="hybridMultilevel"/>
    <w:tmpl w:val="7E424650"/>
    <w:lvl w:ilvl="0" w:tplc="0409000F">
      <w:start w:val="1"/>
      <w:numFmt w:val="decimal"/>
      <w:lvlText w:val="%1."/>
      <w:lvlJc w:val="left"/>
      <w:pPr>
        <w:ind w:left="1155" w:hanging="360"/>
      </w:p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6" w15:restartNumberingAfterBreak="0">
    <w:nsid w:val="3A004F98"/>
    <w:multiLevelType w:val="hybridMultilevel"/>
    <w:tmpl w:val="CA3C1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0A2219"/>
    <w:multiLevelType w:val="hybridMultilevel"/>
    <w:tmpl w:val="77C68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FB0C38"/>
    <w:multiLevelType w:val="hybridMultilevel"/>
    <w:tmpl w:val="CBFAD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8A4E64"/>
    <w:multiLevelType w:val="hybridMultilevel"/>
    <w:tmpl w:val="31920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7"/>
  </w:num>
  <w:num w:numId="7">
    <w:abstractNumId w:val="6"/>
  </w:num>
  <w:num w:numId="8">
    <w:abstractNumId w:val="0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62EA"/>
    <w:rsid w:val="0000725E"/>
    <w:rsid w:val="00007E55"/>
    <w:rsid w:val="00020A16"/>
    <w:rsid w:val="000210E1"/>
    <w:rsid w:val="00024A76"/>
    <w:rsid w:val="00061926"/>
    <w:rsid w:val="000D398F"/>
    <w:rsid w:val="000E5198"/>
    <w:rsid w:val="00101AE5"/>
    <w:rsid w:val="001454BE"/>
    <w:rsid w:val="0015256C"/>
    <w:rsid w:val="00154BA5"/>
    <w:rsid w:val="00194441"/>
    <w:rsid w:val="00196F8F"/>
    <w:rsid w:val="001A546A"/>
    <w:rsid w:val="001A5566"/>
    <w:rsid w:val="001B727B"/>
    <w:rsid w:val="001C6B85"/>
    <w:rsid w:val="001D264A"/>
    <w:rsid w:val="001D4016"/>
    <w:rsid w:val="001E4C0E"/>
    <w:rsid w:val="001F515A"/>
    <w:rsid w:val="001F6B41"/>
    <w:rsid w:val="00234C2E"/>
    <w:rsid w:val="0023508E"/>
    <w:rsid w:val="0024398B"/>
    <w:rsid w:val="00265247"/>
    <w:rsid w:val="00282C34"/>
    <w:rsid w:val="00297EF1"/>
    <w:rsid w:val="002A665F"/>
    <w:rsid w:val="002B2D1F"/>
    <w:rsid w:val="002C3660"/>
    <w:rsid w:val="002F1E40"/>
    <w:rsid w:val="00304A37"/>
    <w:rsid w:val="00316028"/>
    <w:rsid w:val="00324575"/>
    <w:rsid w:val="00340511"/>
    <w:rsid w:val="003727E7"/>
    <w:rsid w:val="003A63C3"/>
    <w:rsid w:val="003B2E70"/>
    <w:rsid w:val="003B6A75"/>
    <w:rsid w:val="003B719C"/>
    <w:rsid w:val="003F3DFA"/>
    <w:rsid w:val="00405A52"/>
    <w:rsid w:val="00444363"/>
    <w:rsid w:val="004862EA"/>
    <w:rsid w:val="004B32C7"/>
    <w:rsid w:val="004E007E"/>
    <w:rsid w:val="004E6FE7"/>
    <w:rsid w:val="004F2B9C"/>
    <w:rsid w:val="005165D7"/>
    <w:rsid w:val="00554A73"/>
    <w:rsid w:val="00567A14"/>
    <w:rsid w:val="00592713"/>
    <w:rsid w:val="005A75F8"/>
    <w:rsid w:val="005B0B00"/>
    <w:rsid w:val="005D7755"/>
    <w:rsid w:val="005E0EA8"/>
    <w:rsid w:val="005F2BFA"/>
    <w:rsid w:val="00662E85"/>
    <w:rsid w:val="00677E4C"/>
    <w:rsid w:val="0068672B"/>
    <w:rsid w:val="00686AC8"/>
    <w:rsid w:val="006C17BF"/>
    <w:rsid w:val="006C2C86"/>
    <w:rsid w:val="006E66F8"/>
    <w:rsid w:val="00732B5E"/>
    <w:rsid w:val="00762CE2"/>
    <w:rsid w:val="00781173"/>
    <w:rsid w:val="0079052F"/>
    <w:rsid w:val="007F4B79"/>
    <w:rsid w:val="00814A35"/>
    <w:rsid w:val="00832B69"/>
    <w:rsid w:val="0084132E"/>
    <w:rsid w:val="008456B2"/>
    <w:rsid w:val="00851A5E"/>
    <w:rsid w:val="008912E9"/>
    <w:rsid w:val="008A490D"/>
    <w:rsid w:val="00941654"/>
    <w:rsid w:val="0094528B"/>
    <w:rsid w:val="009511CD"/>
    <w:rsid w:val="0098711D"/>
    <w:rsid w:val="009A159C"/>
    <w:rsid w:val="009D3018"/>
    <w:rsid w:val="009F35DF"/>
    <w:rsid w:val="009F37D9"/>
    <w:rsid w:val="00A04B8E"/>
    <w:rsid w:val="00A04CDE"/>
    <w:rsid w:val="00A54165"/>
    <w:rsid w:val="00AE6DE1"/>
    <w:rsid w:val="00AF0074"/>
    <w:rsid w:val="00B34B9C"/>
    <w:rsid w:val="00B622AD"/>
    <w:rsid w:val="00B642AA"/>
    <w:rsid w:val="00B652FB"/>
    <w:rsid w:val="00B82241"/>
    <w:rsid w:val="00C30DAA"/>
    <w:rsid w:val="00C33CF9"/>
    <w:rsid w:val="00C341C2"/>
    <w:rsid w:val="00C6625E"/>
    <w:rsid w:val="00C93470"/>
    <w:rsid w:val="00CB4304"/>
    <w:rsid w:val="00CB4C2C"/>
    <w:rsid w:val="00CC2B8B"/>
    <w:rsid w:val="00CE0DFC"/>
    <w:rsid w:val="00D00484"/>
    <w:rsid w:val="00D02040"/>
    <w:rsid w:val="00D30DE1"/>
    <w:rsid w:val="00D355B8"/>
    <w:rsid w:val="00D3568C"/>
    <w:rsid w:val="00D86569"/>
    <w:rsid w:val="00D9747F"/>
    <w:rsid w:val="00DB01B8"/>
    <w:rsid w:val="00DE2C24"/>
    <w:rsid w:val="00DE3031"/>
    <w:rsid w:val="00DF0C8D"/>
    <w:rsid w:val="00E11A1E"/>
    <w:rsid w:val="00E222FD"/>
    <w:rsid w:val="00E2700C"/>
    <w:rsid w:val="00E40C33"/>
    <w:rsid w:val="00E54118"/>
    <w:rsid w:val="00E87BC5"/>
    <w:rsid w:val="00EE6E87"/>
    <w:rsid w:val="00F01456"/>
    <w:rsid w:val="00F044C8"/>
    <w:rsid w:val="00F27CBF"/>
    <w:rsid w:val="00F572A2"/>
    <w:rsid w:val="00F60201"/>
    <w:rsid w:val="00F721AA"/>
    <w:rsid w:val="00FD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19A7C"/>
  <w15:docId w15:val="{26E44DFA-79CB-484A-9983-9D05A40C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Theme="minorHAnsi" w:hAnsi="Tahoma" w:cs="Tahoma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B9C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A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A73"/>
  </w:style>
  <w:style w:type="paragraph" w:styleId="Footer">
    <w:name w:val="footer"/>
    <w:basedOn w:val="Normal"/>
    <w:link w:val="FooterChar"/>
    <w:uiPriority w:val="99"/>
    <w:unhideWhenUsed/>
    <w:rsid w:val="00554A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A73"/>
  </w:style>
  <w:style w:type="paragraph" w:styleId="BalloonText">
    <w:name w:val="Balloon Text"/>
    <w:basedOn w:val="Normal"/>
    <w:link w:val="BalloonTextChar"/>
    <w:uiPriority w:val="99"/>
    <w:semiHidden/>
    <w:unhideWhenUsed/>
    <w:rsid w:val="00554A7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A73"/>
    <w:rPr>
      <w:sz w:val="16"/>
      <w:szCs w:val="16"/>
    </w:rPr>
  </w:style>
  <w:style w:type="table" w:styleId="TableGrid">
    <w:name w:val="Table Grid"/>
    <w:basedOn w:val="TableNormal"/>
    <w:uiPriority w:val="59"/>
    <w:rsid w:val="0055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6B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F2B9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NormalWeb">
    <w:name w:val="Normal (Web)"/>
    <w:basedOn w:val="Normal"/>
    <w:uiPriority w:val="99"/>
    <w:unhideWhenUsed/>
    <w:rsid w:val="004F2B9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CA"/>
    </w:rPr>
  </w:style>
  <w:style w:type="character" w:customStyle="1" w:styleId="apple-converted-space">
    <w:name w:val="apple-converted-space"/>
    <w:basedOn w:val="DefaultParagraphFont"/>
    <w:rsid w:val="004F2B9C"/>
  </w:style>
  <w:style w:type="character" w:customStyle="1" w:styleId="bold">
    <w:name w:val="bold"/>
    <w:basedOn w:val="DefaultParagraphFont"/>
    <w:rsid w:val="004F2B9C"/>
  </w:style>
  <w:style w:type="character" w:styleId="HTMLCode">
    <w:name w:val="HTML Code"/>
    <w:basedOn w:val="DefaultParagraphFont"/>
    <w:uiPriority w:val="99"/>
    <w:semiHidden/>
    <w:unhideWhenUsed/>
    <w:rsid w:val="004F2B9C"/>
    <w:rPr>
      <w:rFonts w:ascii="Courier New" w:eastAsia="Times New Roman" w:hAnsi="Courier New" w:cs="Courier New"/>
      <w:sz w:val="20"/>
      <w:szCs w:val="20"/>
    </w:rPr>
  </w:style>
  <w:style w:type="character" w:customStyle="1" w:styleId="codeinlineitalic">
    <w:name w:val="codeinlineitalic"/>
    <w:basedOn w:val="DefaultParagraphFont"/>
    <w:rsid w:val="004F2B9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B9C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italic">
    <w:name w:val="italic"/>
    <w:basedOn w:val="DefaultParagraphFont"/>
    <w:rsid w:val="004F2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2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ana.Rechichi\Downloads\Lambton%20Quiz%20Template_Revised%20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70E56-16AB-482B-A222-AEBB5FCDE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Lambton Quiz Template_Revised 2014.dotx</Template>
  <TotalTime>18</TotalTime>
  <Pages>6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Mounica NagaSai Chidepudi</cp:lastModifiedBy>
  <cp:revision>5</cp:revision>
  <cp:lastPrinted>2019-01-29T21:20:00Z</cp:lastPrinted>
  <dcterms:created xsi:type="dcterms:W3CDTF">2020-12-06T04:30:00Z</dcterms:created>
  <dcterms:modified xsi:type="dcterms:W3CDTF">2020-12-08T21:56:00Z</dcterms:modified>
</cp:coreProperties>
</file>